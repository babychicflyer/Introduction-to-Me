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8"/>
        <w:tblW w:w="11843" w:type="dxa"/>
        <w:tblLayout w:type="fixed"/>
        <w:tblCellMar>
          <w:left w:w="115" w:type="dxa"/>
          <w:right w:w="115" w:type="dxa"/>
        </w:tblCellMar>
        <w:tblLook w:val="04A0" w:firstRow="1" w:lastRow="0" w:firstColumn="1" w:lastColumn="0" w:noHBand="0" w:noVBand="1"/>
      </w:tblPr>
      <w:tblGrid>
        <w:gridCol w:w="465"/>
        <w:gridCol w:w="3176"/>
        <w:gridCol w:w="465"/>
        <w:gridCol w:w="263"/>
        <w:gridCol w:w="465"/>
        <w:gridCol w:w="6544"/>
        <w:gridCol w:w="465"/>
      </w:tblGrid>
      <w:tr w:rsidR="001B2ABD" w14:paraId="5FAFCF38" w14:textId="77777777" w:rsidTr="00707C8E">
        <w:trPr>
          <w:gridAfter w:val="1"/>
          <w:wAfter w:w="465" w:type="dxa"/>
          <w:trHeight w:val="3543"/>
        </w:trPr>
        <w:tc>
          <w:tcPr>
            <w:tcW w:w="3641" w:type="dxa"/>
            <w:gridSpan w:val="2"/>
            <w:vAlign w:val="bottom"/>
          </w:tcPr>
          <w:p w14:paraId="07BED8B7" w14:textId="578B0B9B" w:rsidR="001B2ABD" w:rsidRDefault="001B2ABD" w:rsidP="00C43B0E">
            <w:pPr>
              <w:tabs>
                <w:tab w:val="left" w:pos="990"/>
              </w:tabs>
              <w:jc w:val="center"/>
            </w:pPr>
          </w:p>
        </w:tc>
        <w:tc>
          <w:tcPr>
            <w:tcW w:w="728" w:type="dxa"/>
            <w:gridSpan w:val="2"/>
          </w:tcPr>
          <w:p w14:paraId="3F8C9376" w14:textId="77777777" w:rsidR="001B2ABD" w:rsidRDefault="001B2ABD" w:rsidP="00C43B0E">
            <w:pPr>
              <w:tabs>
                <w:tab w:val="left" w:pos="990"/>
              </w:tabs>
            </w:pPr>
          </w:p>
        </w:tc>
        <w:tc>
          <w:tcPr>
            <w:tcW w:w="7009" w:type="dxa"/>
            <w:gridSpan w:val="2"/>
            <w:vAlign w:val="bottom"/>
          </w:tcPr>
          <w:p w14:paraId="57B1EBCC" w14:textId="10A9B57B" w:rsidR="001B2ABD" w:rsidRDefault="009D756E" w:rsidP="00C43B0E">
            <w:pPr>
              <w:pStyle w:val="Title"/>
            </w:pPr>
            <w:r>
              <w:t>kelly Reinersman</w:t>
            </w:r>
          </w:p>
        </w:tc>
      </w:tr>
      <w:tr w:rsidR="001B2ABD" w14:paraId="54E08E23" w14:textId="77777777" w:rsidTr="00707C8E">
        <w:trPr>
          <w:gridBefore w:val="1"/>
          <w:wBefore w:w="465" w:type="dxa"/>
          <w:trHeight w:val="11064"/>
        </w:trPr>
        <w:tc>
          <w:tcPr>
            <w:tcW w:w="3641" w:type="dxa"/>
            <w:gridSpan w:val="2"/>
          </w:tcPr>
          <w:sdt>
            <w:sdtPr>
              <w:id w:val="-1711873194"/>
              <w:placeholder>
                <w:docPart w:val="9BB9389888559E45BE18105CBA7B2AB2"/>
              </w:placeholder>
              <w:temporary/>
              <w:showingPlcHdr/>
              <w15:appearance w15:val="hidden"/>
            </w:sdtPr>
            <w:sdtContent>
              <w:p w14:paraId="76AD7693" w14:textId="77777777" w:rsidR="001B2ABD" w:rsidRDefault="00036450" w:rsidP="00C43B0E">
                <w:pPr>
                  <w:pStyle w:val="Heading3"/>
                </w:pPr>
                <w:r w:rsidRPr="00D5459D">
                  <w:t>Profile</w:t>
                </w:r>
              </w:p>
            </w:sdtContent>
          </w:sdt>
          <w:p w14:paraId="47E09B2A" w14:textId="77777777" w:rsidR="001B2DC2" w:rsidRDefault="00052A47" w:rsidP="00C43B0E">
            <w:r>
              <w:t>I am a mother first and foremost.</w:t>
            </w:r>
            <w:r w:rsidR="009F45D4">
              <w:t xml:space="preserve"> I do everything I do for them. I have an unwavering determination that some people</w:t>
            </w:r>
            <w:r w:rsidR="000622D3">
              <w:t xml:space="preserve"> call my superpower. I will do anything and everything to better myself</w:t>
            </w:r>
            <w:r w:rsidR="00251186">
              <w:t xml:space="preserve"> </w:t>
            </w:r>
            <w:r w:rsidR="001B2DC2">
              <w:t>to</w:t>
            </w:r>
            <w:r w:rsidR="00251186">
              <w:t xml:space="preserve"> thrive for our family.  </w:t>
            </w:r>
          </w:p>
          <w:p w14:paraId="611DD8F4" w14:textId="59C850F6" w:rsidR="001B2DC2" w:rsidRDefault="001B2DC2" w:rsidP="00C43B0E">
            <w:pPr>
              <w:rPr>
                <w:b/>
                <w:bCs/>
              </w:rPr>
            </w:pPr>
            <w:r>
              <w:t>Motto to future employers</w:t>
            </w:r>
            <w:r w:rsidRPr="00C43B0E">
              <w:rPr>
                <w:b/>
                <w:bCs/>
              </w:rPr>
              <w:t>: “Tell me what I can do to make your work</w:t>
            </w:r>
            <w:r w:rsidR="00C43B0E">
              <w:rPr>
                <w:b/>
                <w:bCs/>
              </w:rPr>
              <w:t xml:space="preserve"> life</w:t>
            </w:r>
            <w:r w:rsidRPr="00C43B0E">
              <w:rPr>
                <w:b/>
                <w:bCs/>
              </w:rPr>
              <w:t xml:space="preserve"> easier.”</w:t>
            </w:r>
          </w:p>
          <w:p w14:paraId="5A950857" w14:textId="726B8593" w:rsidR="00707C8E" w:rsidRPr="00C43B0E" w:rsidRDefault="00707C8E" w:rsidP="00C43B0E">
            <w:pPr>
              <w:rPr>
                <w:b/>
                <w:bCs/>
              </w:rPr>
            </w:pPr>
          </w:p>
          <w:p w14:paraId="133677F0" w14:textId="45057FB7" w:rsidR="00036450" w:rsidRDefault="00251186" w:rsidP="00C43B0E">
            <w:r>
              <w:t xml:space="preserve"> </w:t>
            </w:r>
          </w:p>
          <w:p w14:paraId="2BA3E55D" w14:textId="77777777" w:rsidR="00036450" w:rsidRDefault="00036450" w:rsidP="00C43B0E"/>
          <w:sdt>
            <w:sdtPr>
              <w:id w:val="-1954003311"/>
              <w:placeholder>
                <w:docPart w:val="8E0EC4075C9B7B4E8D78A08CF2166B55"/>
              </w:placeholder>
              <w:temporary/>
              <w:showingPlcHdr/>
              <w15:appearance w15:val="hidden"/>
            </w:sdtPr>
            <w:sdtContent>
              <w:p w14:paraId="49A2FCF2" w14:textId="77777777" w:rsidR="00036450" w:rsidRPr="00CB0055" w:rsidRDefault="00CB0055" w:rsidP="00C43B0E">
                <w:pPr>
                  <w:pStyle w:val="Heading3"/>
                </w:pPr>
                <w:r w:rsidRPr="00CB0055">
                  <w:t>Contact</w:t>
                </w:r>
              </w:p>
            </w:sdtContent>
          </w:sdt>
          <w:sdt>
            <w:sdtPr>
              <w:id w:val="1111563247"/>
              <w:placeholder>
                <w:docPart w:val="F761033EF807F54EAFEF2366BE8FBE5B"/>
              </w:placeholder>
              <w:temporary/>
              <w:showingPlcHdr/>
              <w15:appearance w15:val="hidden"/>
            </w:sdtPr>
            <w:sdtContent>
              <w:p w14:paraId="0CCEB9CB" w14:textId="77777777" w:rsidR="004D3011" w:rsidRDefault="004D3011" w:rsidP="00C43B0E">
                <w:r w:rsidRPr="004D3011">
                  <w:t>PHONE:</w:t>
                </w:r>
              </w:p>
            </w:sdtContent>
          </w:sdt>
          <w:p w14:paraId="71BA471B" w14:textId="6B8C3F76" w:rsidR="004D3011" w:rsidRDefault="00A277F7" w:rsidP="00C43B0E">
            <w:r>
              <w:t>270-433-0402</w:t>
            </w:r>
          </w:p>
          <w:p w14:paraId="1246D704" w14:textId="77777777" w:rsidR="004D3011" w:rsidRPr="004D3011" w:rsidRDefault="004D3011" w:rsidP="00C43B0E"/>
          <w:sdt>
            <w:sdtPr>
              <w:id w:val="67859272"/>
              <w:placeholder>
                <w:docPart w:val="E487A1FAEC6463469E2C430B2ABF9891"/>
              </w:placeholder>
              <w:temporary/>
              <w:showingPlcHdr/>
              <w15:appearance w15:val="hidden"/>
            </w:sdtPr>
            <w:sdtContent>
              <w:p w14:paraId="42B35FD6" w14:textId="77777777" w:rsidR="004D3011" w:rsidRDefault="004D3011" w:rsidP="00C43B0E">
                <w:r w:rsidRPr="004D3011">
                  <w:t>WEBSITE:</w:t>
                </w:r>
              </w:p>
            </w:sdtContent>
          </w:sdt>
          <w:p w14:paraId="76707519" w14:textId="26BFB9C2" w:rsidR="004D3011" w:rsidRDefault="00DF116F" w:rsidP="00C43B0E">
            <w:hyperlink r:id="rId7" w:history="1">
              <w:r w:rsidRPr="00825416">
                <w:rPr>
                  <w:rStyle w:val="Hyperlink"/>
                </w:rPr>
                <w:t>https://www.linkedin.com/in/kreinersman/</w:t>
              </w:r>
            </w:hyperlink>
          </w:p>
          <w:p w14:paraId="137E760D" w14:textId="5E951037" w:rsidR="00DF116F" w:rsidRDefault="00DF116F" w:rsidP="00C43B0E">
            <w:hyperlink r:id="rId8" w:history="1">
              <w:r w:rsidRPr="00825416">
                <w:rPr>
                  <w:rStyle w:val="Hyperlink"/>
                </w:rPr>
                <w:t>https://github.com/babychicflyer</w:t>
              </w:r>
            </w:hyperlink>
          </w:p>
          <w:p w14:paraId="5282A7DA" w14:textId="77777777" w:rsidR="00DF116F" w:rsidRDefault="00DF116F" w:rsidP="00C43B0E"/>
          <w:p w14:paraId="5349308C" w14:textId="77777777" w:rsidR="004D3011" w:rsidRDefault="004D3011" w:rsidP="00C43B0E"/>
          <w:sdt>
            <w:sdtPr>
              <w:id w:val="-240260293"/>
              <w:placeholder>
                <w:docPart w:val="FA9E22FCB2F13E4EB4F05971DDE5328F"/>
              </w:placeholder>
              <w:temporary/>
              <w:showingPlcHdr/>
              <w15:appearance w15:val="hidden"/>
            </w:sdtPr>
            <w:sdtContent>
              <w:p w14:paraId="39D85D6D" w14:textId="77777777" w:rsidR="004D3011" w:rsidRDefault="004D3011" w:rsidP="00C43B0E">
                <w:r w:rsidRPr="004D3011">
                  <w:t>EMAIL:</w:t>
                </w:r>
              </w:p>
            </w:sdtContent>
          </w:sdt>
          <w:p w14:paraId="3C84EE06" w14:textId="58BA523A" w:rsidR="00036450" w:rsidRPr="00E4381A" w:rsidRDefault="00D57528" w:rsidP="00C43B0E">
            <w:pPr>
              <w:rPr>
                <w:rStyle w:val="Hyperlink"/>
              </w:rPr>
            </w:pPr>
            <w:r>
              <w:t>Kelly.reinersman@snhu.edu</w:t>
            </w:r>
          </w:p>
          <w:sdt>
            <w:sdtPr>
              <w:id w:val="-1444214663"/>
              <w:placeholder>
                <w:docPart w:val="DE105BE29DE0BC41806405778463DE47"/>
              </w:placeholder>
              <w:temporary/>
              <w:showingPlcHdr/>
              <w15:appearance w15:val="hidden"/>
            </w:sdtPr>
            <w:sdtContent>
              <w:p w14:paraId="52AC2456" w14:textId="77777777" w:rsidR="004D3011" w:rsidRPr="00CB0055" w:rsidRDefault="00CB0055" w:rsidP="00C43B0E">
                <w:pPr>
                  <w:pStyle w:val="Heading3"/>
                </w:pPr>
                <w:r w:rsidRPr="00CB0055">
                  <w:t>Hobbies</w:t>
                </w:r>
              </w:p>
            </w:sdtContent>
          </w:sdt>
          <w:p w14:paraId="30FACE03" w14:textId="12F3D33A" w:rsidR="004D3011" w:rsidRDefault="00CE0C30" w:rsidP="00C43B0E">
            <w:r>
              <w:t xml:space="preserve">3 dogs </w:t>
            </w:r>
          </w:p>
          <w:p w14:paraId="20BE099B" w14:textId="5344D40D" w:rsidR="004D3011" w:rsidRDefault="00CE0C30" w:rsidP="00C43B0E">
            <w:r>
              <w:t>3 children</w:t>
            </w:r>
          </w:p>
          <w:p w14:paraId="358341D9" w14:textId="6F700379" w:rsidR="004D3011" w:rsidRDefault="00CE0C30" w:rsidP="00C43B0E">
            <w:r>
              <w:t>2 snakes</w:t>
            </w:r>
          </w:p>
          <w:p w14:paraId="0781E0B3" w14:textId="4184CC0B" w:rsidR="004D3011" w:rsidRPr="004D3011" w:rsidRDefault="00CE0C30" w:rsidP="00C43B0E">
            <w:r>
              <w:t xml:space="preserve">Together we have it all. </w:t>
            </w:r>
          </w:p>
        </w:tc>
        <w:tc>
          <w:tcPr>
            <w:tcW w:w="728" w:type="dxa"/>
            <w:gridSpan w:val="2"/>
          </w:tcPr>
          <w:p w14:paraId="1C95F5B7" w14:textId="77777777" w:rsidR="001B2ABD" w:rsidRDefault="001B2ABD" w:rsidP="00C43B0E">
            <w:pPr>
              <w:tabs>
                <w:tab w:val="left" w:pos="990"/>
              </w:tabs>
            </w:pPr>
          </w:p>
        </w:tc>
        <w:tc>
          <w:tcPr>
            <w:tcW w:w="7009" w:type="dxa"/>
            <w:gridSpan w:val="2"/>
          </w:tcPr>
          <w:sdt>
            <w:sdtPr>
              <w:id w:val="1049110328"/>
              <w:placeholder>
                <w:docPart w:val="BBCF6CB55711A54D85A5FBA33DC82ADF"/>
              </w:placeholder>
              <w:temporary/>
              <w:showingPlcHdr/>
              <w15:appearance w15:val="hidden"/>
            </w:sdtPr>
            <w:sdtContent>
              <w:p w14:paraId="40003A48" w14:textId="77777777" w:rsidR="001B2ABD" w:rsidRDefault="00E25A26" w:rsidP="00C43B0E">
                <w:pPr>
                  <w:pStyle w:val="Heading2"/>
                </w:pPr>
                <w:r w:rsidRPr="00036450">
                  <w:t>EDUCATION</w:t>
                </w:r>
              </w:p>
            </w:sdtContent>
          </w:sdt>
          <w:p w14:paraId="63C8BCF6" w14:textId="1619B048" w:rsidR="00036450" w:rsidRPr="00036450" w:rsidRDefault="009D756E" w:rsidP="00C43B0E">
            <w:pPr>
              <w:pStyle w:val="Heading4"/>
            </w:pPr>
            <w:r>
              <w:t>Southern New Hampshire University</w:t>
            </w:r>
          </w:p>
          <w:p w14:paraId="27061D48" w14:textId="38F2B6EC" w:rsidR="00036450" w:rsidRPr="00B359E4" w:rsidRDefault="00B00122" w:rsidP="00C43B0E">
            <w:pPr>
              <w:pStyle w:val="Date"/>
            </w:pPr>
            <w:r>
              <w:t>June 2021</w:t>
            </w:r>
            <w:r w:rsidR="00036450" w:rsidRPr="00B359E4">
              <w:t xml:space="preserve"> - </w:t>
            </w:r>
            <w:r>
              <w:t>Present</w:t>
            </w:r>
          </w:p>
          <w:p w14:paraId="3F2E2470" w14:textId="53C176DB" w:rsidR="00036450" w:rsidRDefault="00B00122" w:rsidP="00C43B0E">
            <w:r>
              <w:t xml:space="preserve">Studying for a </w:t>
            </w:r>
            <w:r w:rsidR="00200423">
              <w:t>bachelor’s degree in computer science</w:t>
            </w:r>
            <w:r>
              <w:t xml:space="preserve"> while maintaining a GPA above 3.0</w:t>
            </w:r>
            <w:r w:rsidR="00200423">
              <w:t xml:space="preserve"> with Honor Roll achievements to match.</w:t>
            </w:r>
          </w:p>
          <w:p w14:paraId="6838BA32" w14:textId="29D228DE" w:rsidR="00036450" w:rsidRPr="00B359E4" w:rsidRDefault="00200423" w:rsidP="00C43B0E">
            <w:pPr>
              <w:pStyle w:val="Heading4"/>
            </w:pPr>
            <w:r>
              <w:t xml:space="preserve">Bellevue University </w:t>
            </w:r>
          </w:p>
          <w:p w14:paraId="634C0460" w14:textId="415550DE" w:rsidR="00036450" w:rsidRPr="00B359E4" w:rsidRDefault="00200423" w:rsidP="00C43B0E">
            <w:pPr>
              <w:pStyle w:val="Date"/>
            </w:pPr>
            <w:r>
              <w:t>May 2023</w:t>
            </w:r>
            <w:r w:rsidR="00036450" w:rsidRPr="00B359E4">
              <w:t xml:space="preserve"> </w:t>
            </w:r>
            <w:r>
              <w:t>–</w:t>
            </w:r>
            <w:r w:rsidR="00036450" w:rsidRPr="00B359E4">
              <w:t xml:space="preserve"> </w:t>
            </w:r>
            <w:r>
              <w:t>July 2023</w:t>
            </w:r>
          </w:p>
          <w:p w14:paraId="7650CC82" w14:textId="540FB8DA" w:rsidR="00036450" w:rsidRDefault="00200423" w:rsidP="00C43B0E">
            <w:r>
              <w:t xml:space="preserve">I finished the Business Management, and the Business Leadership certificates with Dean’s List recognition. I want to make sure that I am qualified for the company I plan to grow with. </w:t>
            </w:r>
          </w:p>
          <w:sdt>
            <w:sdtPr>
              <w:id w:val="1001553383"/>
              <w:placeholder>
                <w:docPart w:val="4E608B8006C94E4A94FF1E71C995C480"/>
              </w:placeholder>
              <w:temporary/>
              <w:showingPlcHdr/>
              <w15:appearance w15:val="hidden"/>
            </w:sdtPr>
            <w:sdtContent>
              <w:p w14:paraId="14C29E2D" w14:textId="77777777" w:rsidR="00036450" w:rsidRDefault="00036450" w:rsidP="00C43B0E">
                <w:pPr>
                  <w:pStyle w:val="Heading2"/>
                </w:pPr>
                <w:r w:rsidRPr="00036450">
                  <w:t>WORK EXPERIENCE</w:t>
                </w:r>
              </w:p>
            </w:sdtContent>
          </w:sdt>
          <w:p w14:paraId="093ADD12" w14:textId="26207603" w:rsidR="00036450" w:rsidRDefault="007C0847" w:rsidP="00C43B0E">
            <w:pPr>
              <w:pStyle w:val="Heading4"/>
              <w:rPr>
                <w:bCs/>
              </w:rPr>
            </w:pPr>
            <w:r>
              <w:t xml:space="preserve">Walmart: </w:t>
            </w:r>
            <w:r w:rsidR="00052A47">
              <w:t xml:space="preserve"> </w:t>
            </w:r>
            <w:r w:rsidRPr="00036450">
              <w:t>Digital</w:t>
            </w:r>
            <w:r w:rsidR="00200423">
              <w:t xml:space="preserve"> Personal Shopper</w:t>
            </w:r>
          </w:p>
          <w:p w14:paraId="323FC246" w14:textId="287D3B14" w:rsidR="00036450" w:rsidRPr="00036450" w:rsidRDefault="00200423" w:rsidP="00C43B0E">
            <w:pPr>
              <w:pStyle w:val="Date"/>
            </w:pPr>
            <w:r>
              <w:t>April 2021</w:t>
            </w:r>
            <w:r w:rsidR="00036450" w:rsidRPr="00036450">
              <w:t>–</w:t>
            </w:r>
            <w:r>
              <w:t>Present</w:t>
            </w:r>
          </w:p>
          <w:p w14:paraId="530CBCE3" w14:textId="18B266FE" w:rsidR="00036450" w:rsidRDefault="00200423" w:rsidP="00C43B0E">
            <w:r>
              <w:t>I am one of many associates that perform the tasks of grocery shopping online. I can do almost everything a Team Lead can do and have been mistaken for this</w:t>
            </w:r>
            <w:r w:rsidR="00DB4FCE">
              <w:t xml:space="preserve"> role</w:t>
            </w:r>
            <w:r>
              <w:t xml:space="preserve"> multiple times. I </w:t>
            </w:r>
            <w:r w:rsidR="007C0847">
              <w:t xml:space="preserve">troubleshoot for anyone and everyone who calls my name. I am looked toward for answers in training new associates and asked to take on tasks that are not under my job description, but I complete them because I was asked/told to, and my superiors know I’ll complete it properly without having to wonder about quality or distractions. I am reliable and relied on in this workplace, just looking for more advancement so I can thrive too. </w:t>
            </w:r>
          </w:p>
          <w:p w14:paraId="2AB738EB" w14:textId="77777777" w:rsidR="004D3011" w:rsidRDefault="004D3011" w:rsidP="00C43B0E"/>
          <w:p w14:paraId="520F4ACA" w14:textId="32186B57" w:rsidR="004D3011" w:rsidRPr="004D3011" w:rsidRDefault="007C0847" w:rsidP="00C43B0E">
            <w:pPr>
              <w:pStyle w:val="Heading4"/>
              <w:rPr>
                <w:bCs/>
              </w:rPr>
            </w:pPr>
            <w:r>
              <w:t>Outlier</w:t>
            </w:r>
            <w:r w:rsidRPr="004D3011">
              <w:t>:</w:t>
            </w:r>
            <w:r w:rsidR="004D3011" w:rsidRPr="004D3011">
              <w:t xml:space="preserve"> </w:t>
            </w:r>
            <w:r>
              <w:t>Freelance Contributor</w:t>
            </w:r>
          </w:p>
          <w:p w14:paraId="2FB502CC" w14:textId="01399D35" w:rsidR="004D3011" w:rsidRPr="004D3011" w:rsidRDefault="007C0847" w:rsidP="00C43B0E">
            <w:pPr>
              <w:pStyle w:val="Date"/>
            </w:pPr>
            <w:r>
              <w:t>November 2023</w:t>
            </w:r>
            <w:r w:rsidR="004D3011" w:rsidRPr="004D3011">
              <w:t>–</w:t>
            </w:r>
            <w:r>
              <w:t>Present</w:t>
            </w:r>
          </w:p>
          <w:p w14:paraId="4E3916AA" w14:textId="6682AA31" w:rsidR="004D3011" w:rsidRPr="004D3011" w:rsidRDefault="007C0847" w:rsidP="00C43B0E">
            <w:r>
              <w:t xml:space="preserve">I have been looking into more remote coding jobs and I came into this </w:t>
            </w:r>
            <w:r w:rsidR="00DB4FCE">
              <w:t xml:space="preserve">with a referral from a good friend at Walmart. I love the work here and plan on staying around it. We do AI training and model rating for multiple companies. Very laid back and fun to do. My own schedule to would make sure I do not lose time in my Full-Time position anywhere else. </w:t>
            </w:r>
          </w:p>
          <w:p w14:paraId="7F274754" w14:textId="77777777" w:rsidR="004D3011" w:rsidRDefault="004D3011" w:rsidP="00C43B0E"/>
          <w:p w14:paraId="20E85DF9" w14:textId="37D0BDB0" w:rsidR="004D3011" w:rsidRPr="004D3011" w:rsidRDefault="00F7151D" w:rsidP="00C43B0E">
            <w:pPr>
              <w:pStyle w:val="Heading4"/>
              <w:rPr>
                <w:bCs/>
              </w:rPr>
            </w:pPr>
            <w:r>
              <w:t>Homemak</w:t>
            </w:r>
            <w:r w:rsidR="00707C8E">
              <w:t>e</w:t>
            </w:r>
            <w:r>
              <w:t>r</w:t>
            </w:r>
            <w:r w:rsidR="00707C8E">
              <w:t>:</w:t>
            </w:r>
            <w:r w:rsidR="004D3011" w:rsidRPr="004D3011">
              <w:t xml:space="preserve"> </w:t>
            </w:r>
            <w:r>
              <w:t>Mom</w:t>
            </w:r>
          </w:p>
          <w:p w14:paraId="0D69E80F" w14:textId="0FAA1C4F" w:rsidR="004D3011" w:rsidRPr="004D3011" w:rsidRDefault="00B4545B" w:rsidP="00C43B0E">
            <w:pPr>
              <w:pStyle w:val="Date"/>
            </w:pPr>
            <w:r>
              <w:t>2013</w:t>
            </w:r>
            <w:r w:rsidR="004D3011" w:rsidRPr="004D3011">
              <w:t>–</w:t>
            </w:r>
            <w:r w:rsidR="00A21D51">
              <w:t>Present</w:t>
            </w:r>
          </w:p>
          <w:p w14:paraId="32F84FAE" w14:textId="770E6EDC" w:rsidR="004D3011" w:rsidRPr="004D3011" w:rsidRDefault="00447F2A" w:rsidP="00C43B0E">
            <w:r>
              <w:t xml:space="preserve">I was a stay-at-home mom and caregiver to my Mother in law. Now with three children and myself we make it work. </w:t>
            </w:r>
          </w:p>
          <w:p w14:paraId="7B15A3F1" w14:textId="368C3567" w:rsidR="004D3011" w:rsidRDefault="00A21D51" w:rsidP="00C43B0E">
            <w:r>
              <w:t xml:space="preserve">I am head of my household and have been for over a decade. </w:t>
            </w:r>
          </w:p>
          <w:sdt>
            <w:sdtPr>
              <w:id w:val="1669594239"/>
              <w:placeholder>
                <w:docPart w:val="C51F7458C66B994A82A6728E51C31167"/>
              </w:placeholder>
              <w:temporary/>
              <w:showingPlcHdr/>
              <w15:appearance w15:val="hidden"/>
            </w:sdtPr>
            <w:sdtContent>
              <w:p w14:paraId="083F5DAC" w14:textId="77777777" w:rsidR="00036450" w:rsidRDefault="00180329" w:rsidP="00C43B0E">
                <w:pPr>
                  <w:pStyle w:val="Heading2"/>
                </w:pPr>
                <w:r w:rsidRPr="00036450">
                  <w:rPr>
                    <w:rStyle w:val="Heading2Char"/>
                    <w:b/>
                    <w:bCs/>
                    <w:caps/>
                  </w:rPr>
                  <w:t>SKILLS</w:t>
                </w:r>
              </w:p>
            </w:sdtContent>
          </w:sdt>
          <w:p w14:paraId="60001DC2" w14:textId="0D63D38F" w:rsidR="00C43B0E" w:rsidRDefault="00C43B0E" w:rsidP="00C43B0E">
            <w:pPr>
              <w:pStyle w:val="ListParagraph"/>
              <w:numPr>
                <w:ilvl w:val="0"/>
                <w:numId w:val="1"/>
              </w:numPr>
            </w:pPr>
            <w:r>
              <w:t>Multitasking</w:t>
            </w:r>
          </w:p>
          <w:p w14:paraId="2D8A8D00" w14:textId="2E71873A" w:rsidR="00C43B0E" w:rsidRDefault="00C43B0E" w:rsidP="00C43B0E">
            <w:pPr>
              <w:pStyle w:val="ListParagraph"/>
              <w:numPr>
                <w:ilvl w:val="0"/>
                <w:numId w:val="1"/>
              </w:numPr>
            </w:pPr>
            <w:r>
              <w:t xml:space="preserve">Time management </w:t>
            </w:r>
          </w:p>
          <w:p w14:paraId="208A1427" w14:textId="4B3483F2" w:rsidR="00C43B0E" w:rsidRDefault="00C43B0E" w:rsidP="00C43B0E">
            <w:pPr>
              <w:pStyle w:val="ListParagraph"/>
              <w:numPr>
                <w:ilvl w:val="0"/>
                <w:numId w:val="1"/>
              </w:numPr>
            </w:pPr>
            <w:r>
              <w:t>Microsoft 365</w:t>
            </w:r>
          </w:p>
          <w:p w14:paraId="4E884452" w14:textId="77777777" w:rsidR="00036450" w:rsidRDefault="00C43B0E" w:rsidP="00C43B0E">
            <w:pPr>
              <w:pStyle w:val="ListParagraph"/>
              <w:numPr>
                <w:ilvl w:val="0"/>
                <w:numId w:val="1"/>
              </w:numPr>
            </w:pPr>
            <w:r>
              <w:t>Problem Solver</w:t>
            </w:r>
          </w:p>
          <w:p w14:paraId="1470C131" w14:textId="77777777" w:rsidR="00707C8E" w:rsidRDefault="00707C8E" w:rsidP="00C43B0E">
            <w:pPr>
              <w:pStyle w:val="ListParagraph"/>
              <w:numPr>
                <w:ilvl w:val="0"/>
                <w:numId w:val="1"/>
              </w:numPr>
            </w:pPr>
            <w:r>
              <w:t xml:space="preserve">Cool under pressure </w:t>
            </w:r>
          </w:p>
          <w:p w14:paraId="01F9528D" w14:textId="24FCE622" w:rsidR="00707C8E" w:rsidRPr="00C43B0E" w:rsidRDefault="00707C8E" w:rsidP="00C43B0E">
            <w:pPr>
              <w:pStyle w:val="ListParagraph"/>
              <w:numPr>
                <w:ilvl w:val="0"/>
                <w:numId w:val="1"/>
              </w:numPr>
            </w:pPr>
            <w:r>
              <w:t xml:space="preserve">Very hands-on quick learner </w:t>
            </w:r>
          </w:p>
        </w:tc>
      </w:tr>
    </w:tbl>
    <w:p w14:paraId="45B9C748" w14:textId="77777777" w:rsidR="00B8321D" w:rsidRDefault="00B8321D" w:rsidP="000C45FF">
      <w:pPr>
        <w:tabs>
          <w:tab w:val="left" w:pos="990"/>
        </w:tabs>
      </w:pPr>
    </w:p>
    <w:sectPr w:rsidR="00B8321D" w:rsidSect="00707C8E">
      <w:headerReference w:type="default" r:id="rId9"/>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9E3C2" w14:textId="77777777" w:rsidR="00240D91" w:rsidRDefault="00240D91" w:rsidP="000C45FF">
      <w:r>
        <w:separator/>
      </w:r>
    </w:p>
  </w:endnote>
  <w:endnote w:type="continuationSeparator" w:id="0">
    <w:p w14:paraId="41CC89A4" w14:textId="77777777" w:rsidR="00240D91" w:rsidRDefault="00240D9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F9939" w14:textId="77777777" w:rsidR="00240D91" w:rsidRDefault="00240D91" w:rsidP="000C45FF">
      <w:r>
        <w:separator/>
      </w:r>
    </w:p>
  </w:footnote>
  <w:footnote w:type="continuationSeparator" w:id="0">
    <w:p w14:paraId="0BCC8F30" w14:textId="77777777" w:rsidR="00240D91" w:rsidRDefault="00240D9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DDD6F" w14:textId="77777777" w:rsidR="000C45FF" w:rsidRDefault="000C45FF">
    <w:pPr>
      <w:pStyle w:val="Header"/>
    </w:pPr>
    <w:r>
      <w:rPr>
        <w:noProof/>
      </w:rPr>
      <w:drawing>
        <wp:anchor distT="0" distB="0" distL="114300" distR="114300" simplePos="0" relativeHeight="251658240" behindDoc="1" locked="0" layoutInCell="1" allowOverlap="1" wp14:anchorId="62D447F0" wp14:editId="04D8A97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45DBE"/>
    <w:multiLevelType w:val="hybridMultilevel"/>
    <w:tmpl w:val="21EC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260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10"/>
    <w:rsid w:val="00007710"/>
    <w:rsid w:val="00036450"/>
    <w:rsid w:val="00052A47"/>
    <w:rsid w:val="000622D3"/>
    <w:rsid w:val="00070633"/>
    <w:rsid w:val="00094499"/>
    <w:rsid w:val="000C45FF"/>
    <w:rsid w:val="000E3FD1"/>
    <w:rsid w:val="00112054"/>
    <w:rsid w:val="001317D8"/>
    <w:rsid w:val="001525E1"/>
    <w:rsid w:val="00180329"/>
    <w:rsid w:val="0019001F"/>
    <w:rsid w:val="001A74A5"/>
    <w:rsid w:val="001B2ABD"/>
    <w:rsid w:val="001B2DC2"/>
    <w:rsid w:val="001E0391"/>
    <w:rsid w:val="001E1759"/>
    <w:rsid w:val="001F1ECC"/>
    <w:rsid w:val="00200423"/>
    <w:rsid w:val="002400EB"/>
    <w:rsid w:val="00240D91"/>
    <w:rsid w:val="00251186"/>
    <w:rsid w:val="00256CF7"/>
    <w:rsid w:val="00281FD5"/>
    <w:rsid w:val="0030481B"/>
    <w:rsid w:val="003156FC"/>
    <w:rsid w:val="003254B5"/>
    <w:rsid w:val="0037121F"/>
    <w:rsid w:val="003910D8"/>
    <w:rsid w:val="003A6B7D"/>
    <w:rsid w:val="003B06CA"/>
    <w:rsid w:val="003F0487"/>
    <w:rsid w:val="004071FC"/>
    <w:rsid w:val="00445947"/>
    <w:rsid w:val="00447F2A"/>
    <w:rsid w:val="004813B3"/>
    <w:rsid w:val="00496591"/>
    <w:rsid w:val="004A3384"/>
    <w:rsid w:val="004C63E4"/>
    <w:rsid w:val="004D3011"/>
    <w:rsid w:val="005262AC"/>
    <w:rsid w:val="005E39D5"/>
    <w:rsid w:val="00600670"/>
    <w:rsid w:val="0062123A"/>
    <w:rsid w:val="00646E75"/>
    <w:rsid w:val="006771D0"/>
    <w:rsid w:val="00707C8E"/>
    <w:rsid w:val="00715FCB"/>
    <w:rsid w:val="00743101"/>
    <w:rsid w:val="00764C9F"/>
    <w:rsid w:val="007775E1"/>
    <w:rsid w:val="007867A0"/>
    <w:rsid w:val="007927F5"/>
    <w:rsid w:val="007A5F19"/>
    <w:rsid w:val="007C0847"/>
    <w:rsid w:val="00802CA0"/>
    <w:rsid w:val="009260CD"/>
    <w:rsid w:val="00940A66"/>
    <w:rsid w:val="00952C25"/>
    <w:rsid w:val="009B0C79"/>
    <w:rsid w:val="009D756E"/>
    <w:rsid w:val="009F45D4"/>
    <w:rsid w:val="00A2118D"/>
    <w:rsid w:val="00A21D51"/>
    <w:rsid w:val="00A277F7"/>
    <w:rsid w:val="00A57E7D"/>
    <w:rsid w:val="00A663AF"/>
    <w:rsid w:val="00AD0A50"/>
    <w:rsid w:val="00AD76E2"/>
    <w:rsid w:val="00B00122"/>
    <w:rsid w:val="00B20152"/>
    <w:rsid w:val="00B359E4"/>
    <w:rsid w:val="00B4545B"/>
    <w:rsid w:val="00B57D98"/>
    <w:rsid w:val="00B70850"/>
    <w:rsid w:val="00B8321D"/>
    <w:rsid w:val="00C066B6"/>
    <w:rsid w:val="00C37BA1"/>
    <w:rsid w:val="00C43B0E"/>
    <w:rsid w:val="00C4674C"/>
    <w:rsid w:val="00C506CF"/>
    <w:rsid w:val="00C72BED"/>
    <w:rsid w:val="00C916DD"/>
    <w:rsid w:val="00C9578B"/>
    <w:rsid w:val="00CB0055"/>
    <w:rsid w:val="00CB03D2"/>
    <w:rsid w:val="00CE0C30"/>
    <w:rsid w:val="00D2522B"/>
    <w:rsid w:val="00D422DE"/>
    <w:rsid w:val="00D5459D"/>
    <w:rsid w:val="00D57528"/>
    <w:rsid w:val="00DA1F4D"/>
    <w:rsid w:val="00DB4FCE"/>
    <w:rsid w:val="00DD172A"/>
    <w:rsid w:val="00DE3C98"/>
    <w:rsid w:val="00DF116F"/>
    <w:rsid w:val="00DF20FF"/>
    <w:rsid w:val="00E25A26"/>
    <w:rsid w:val="00E357C3"/>
    <w:rsid w:val="00E4381A"/>
    <w:rsid w:val="00E55D74"/>
    <w:rsid w:val="00F60274"/>
    <w:rsid w:val="00F7151D"/>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D43C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C43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ychicflyer" TargetMode="External"/><Relationship Id="rId3" Type="http://schemas.openxmlformats.org/officeDocument/2006/relationships/settings" Target="settings.xml"/><Relationship Id="rId7" Type="http://schemas.openxmlformats.org/officeDocument/2006/relationships/hyperlink" Target="https://www.linkedin.com/in/kreinersm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reinersman/Library/Containers/com.microsoft.Word/Data/Library/Application%20Support/Microsoft/Office/16.0/DTS/Search/%7bBE3473D4-D9EE-1245-A2F9-DFB48115A918%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B9389888559E45BE18105CBA7B2AB2"/>
        <w:category>
          <w:name w:val="General"/>
          <w:gallery w:val="placeholder"/>
        </w:category>
        <w:types>
          <w:type w:val="bbPlcHdr"/>
        </w:types>
        <w:behaviors>
          <w:behavior w:val="content"/>
        </w:behaviors>
        <w:guid w:val="{2D9F7F50-A74F-4E42-B5DF-329D2DF9FC85}"/>
      </w:docPartPr>
      <w:docPartBody>
        <w:p w:rsidR="003D511C" w:rsidRDefault="00000000">
          <w:pPr>
            <w:pStyle w:val="9BB9389888559E45BE18105CBA7B2AB2"/>
          </w:pPr>
          <w:r w:rsidRPr="00D5459D">
            <w:t>Profile</w:t>
          </w:r>
        </w:p>
      </w:docPartBody>
    </w:docPart>
    <w:docPart>
      <w:docPartPr>
        <w:name w:val="8E0EC4075C9B7B4E8D78A08CF2166B55"/>
        <w:category>
          <w:name w:val="General"/>
          <w:gallery w:val="placeholder"/>
        </w:category>
        <w:types>
          <w:type w:val="bbPlcHdr"/>
        </w:types>
        <w:behaviors>
          <w:behavior w:val="content"/>
        </w:behaviors>
        <w:guid w:val="{77C2F022-1835-1D4E-93AB-2F7012A6A986}"/>
      </w:docPartPr>
      <w:docPartBody>
        <w:p w:rsidR="003D511C" w:rsidRDefault="00000000">
          <w:pPr>
            <w:pStyle w:val="8E0EC4075C9B7B4E8D78A08CF2166B55"/>
          </w:pPr>
          <w:r w:rsidRPr="00CB0055">
            <w:t>Contact</w:t>
          </w:r>
        </w:p>
      </w:docPartBody>
    </w:docPart>
    <w:docPart>
      <w:docPartPr>
        <w:name w:val="F761033EF807F54EAFEF2366BE8FBE5B"/>
        <w:category>
          <w:name w:val="General"/>
          <w:gallery w:val="placeholder"/>
        </w:category>
        <w:types>
          <w:type w:val="bbPlcHdr"/>
        </w:types>
        <w:behaviors>
          <w:behavior w:val="content"/>
        </w:behaviors>
        <w:guid w:val="{30424871-B79D-334D-B47C-F9D087289999}"/>
      </w:docPartPr>
      <w:docPartBody>
        <w:p w:rsidR="003D511C" w:rsidRDefault="00000000">
          <w:pPr>
            <w:pStyle w:val="F761033EF807F54EAFEF2366BE8FBE5B"/>
          </w:pPr>
          <w:r w:rsidRPr="004D3011">
            <w:t>PHONE:</w:t>
          </w:r>
        </w:p>
      </w:docPartBody>
    </w:docPart>
    <w:docPart>
      <w:docPartPr>
        <w:name w:val="E487A1FAEC6463469E2C430B2ABF9891"/>
        <w:category>
          <w:name w:val="General"/>
          <w:gallery w:val="placeholder"/>
        </w:category>
        <w:types>
          <w:type w:val="bbPlcHdr"/>
        </w:types>
        <w:behaviors>
          <w:behavior w:val="content"/>
        </w:behaviors>
        <w:guid w:val="{B59D3707-4EE3-3844-85AD-84E4DD82D563}"/>
      </w:docPartPr>
      <w:docPartBody>
        <w:p w:rsidR="003D511C" w:rsidRDefault="00000000">
          <w:pPr>
            <w:pStyle w:val="E487A1FAEC6463469E2C430B2ABF9891"/>
          </w:pPr>
          <w:r w:rsidRPr="004D3011">
            <w:t>WEBSITE:</w:t>
          </w:r>
        </w:p>
      </w:docPartBody>
    </w:docPart>
    <w:docPart>
      <w:docPartPr>
        <w:name w:val="FA9E22FCB2F13E4EB4F05971DDE5328F"/>
        <w:category>
          <w:name w:val="General"/>
          <w:gallery w:val="placeholder"/>
        </w:category>
        <w:types>
          <w:type w:val="bbPlcHdr"/>
        </w:types>
        <w:behaviors>
          <w:behavior w:val="content"/>
        </w:behaviors>
        <w:guid w:val="{92776882-04E2-3B45-9406-4A1284B91FB6}"/>
      </w:docPartPr>
      <w:docPartBody>
        <w:p w:rsidR="003D511C" w:rsidRDefault="00000000">
          <w:pPr>
            <w:pStyle w:val="FA9E22FCB2F13E4EB4F05971DDE5328F"/>
          </w:pPr>
          <w:r w:rsidRPr="004D3011">
            <w:t>EMAIL:</w:t>
          </w:r>
        </w:p>
      </w:docPartBody>
    </w:docPart>
    <w:docPart>
      <w:docPartPr>
        <w:name w:val="DE105BE29DE0BC41806405778463DE47"/>
        <w:category>
          <w:name w:val="General"/>
          <w:gallery w:val="placeholder"/>
        </w:category>
        <w:types>
          <w:type w:val="bbPlcHdr"/>
        </w:types>
        <w:behaviors>
          <w:behavior w:val="content"/>
        </w:behaviors>
        <w:guid w:val="{F5007BAB-6E09-634E-9E87-B5F612F27DDB}"/>
      </w:docPartPr>
      <w:docPartBody>
        <w:p w:rsidR="003D511C" w:rsidRDefault="00000000">
          <w:pPr>
            <w:pStyle w:val="DE105BE29DE0BC41806405778463DE47"/>
          </w:pPr>
          <w:r w:rsidRPr="00CB0055">
            <w:t>Hobbies</w:t>
          </w:r>
        </w:p>
      </w:docPartBody>
    </w:docPart>
    <w:docPart>
      <w:docPartPr>
        <w:name w:val="BBCF6CB55711A54D85A5FBA33DC82ADF"/>
        <w:category>
          <w:name w:val="General"/>
          <w:gallery w:val="placeholder"/>
        </w:category>
        <w:types>
          <w:type w:val="bbPlcHdr"/>
        </w:types>
        <w:behaviors>
          <w:behavior w:val="content"/>
        </w:behaviors>
        <w:guid w:val="{AA91C2E1-C3C3-ED41-840C-42836685F885}"/>
      </w:docPartPr>
      <w:docPartBody>
        <w:p w:rsidR="003D511C" w:rsidRDefault="00000000">
          <w:pPr>
            <w:pStyle w:val="BBCF6CB55711A54D85A5FBA33DC82ADF"/>
          </w:pPr>
          <w:r w:rsidRPr="00036450">
            <w:t>EDUCATION</w:t>
          </w:r>
        </w:p>
      </w:docPartBody>
    </w:docPart>
    <w:docPart>
      <w:docPartPr>
        <w:name w:val="4E608B8006C94E4A94FF1E71C995C480"/>
        <w:category>
          <w:name w:val="General"/>
          <w:gallery w:val="placeholder"/>
        </w:category>
        <w:types>
          <w:type w:val="bbPlcHdr"/>
        </w:types>
        <w:behaviors>
          <w:behavior w:val="content"/>
        </w:behaviors>
        <w:guid w:val="{BCA6B52E-5227-D040-B3A5-CDB5CFBAACC8}"/>
      </w:docPartPr>
      <w:docPartBody>
        <w:p w:rsidR="003D511C" w:rsidRDefault="00000000">
          <w:pPr>
            <w:pStyle w:val="4E608B8006C94E4A94FF1E71C995C480"/>
          </w:pPr>
          <w:r w:rsidRPr="00036450">
            <w:t>WORK EXPERIENCE</w:t>
          </w:r>
        </w:p>
      </w:docPartBody>
    </w:docPart>
    <w:docPart>
      <w:docPartPr>
        <w:name w:val="C51F7458C66B994A82A6728E51C31167"/>
        <w:category>
          <w:name w:val="General"/>
          <w:gallery w:val="placeholder"/>
        </w:category>
        <w:types>
          <w:type w:val="bbPlcHdr"/>
        </w:types>
        <w:behaviors>
          <w:behavior w:val="content"/>
        </w:behaviors>
        <w:guid w:val="{6E162676-D8DE-454D-BA25-2381F504F10C}"/>
      </w:docPartPr>
      <w:docPartBody>
        <w:p w:rsidR="003D511C" w:rsidRDefault="00000000">
          <w:pPr>
            <w:pStyle w:val="C51F7458C66B994A82A6728E51C3116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8E"/>
    <w:rsid w:val="00070633"/>
    <w:rsid w:val="003D511C"/>
    <w:rsid w:val="00515F6D"/>
    <w:rsid w:val="007A5F19"/>
    <w:rsid w:val="008808D3"/>
    <w:rsid w:val="00C0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kern w:val="0"/>
      <w:sz w:val="22"/>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B9389888559E45BE18105CBA7B2AB2">
    <w:name w:val="9BB9389888559E45BE18105CBA7B2AB2"/>
  </w:style>
  <w:style w:type="paragraph" w:customStyle="1" w:styleId="8E0EC4075C9B7B4E8D78A08CF2166B55">
    <w:name w:val="8E0EC4075C9B7B4E8D78A08CF2166B55"/>
  </w:style>
  <w:style w:type="paragraph" w:customStyle="1" w:styleId="F761033EF807F54EAFEF2366BE8FBE5B">
    <w:name w:val="F761033EF807F54EAFEF2366BE8FBE5B"/>
  </w:style>
  <w:style w:type="paragraph" w:customStyle="1" w:styleId="E487A1FAEC6463469E2C430B2ABF9891">
    <w:name w:val="E487A1FAEC6463469E2C430B2ABF9891"/>
  </w:style>
  <w:style w:type="paragraph" w:customStyle="1" w:styleId="FA9E22FCB2F13E4EB4F05971DDE5328F">
    <w:name w:val="FA9E22FCB2F13E4EB4F05971DDE5328F"/>
  </w:style>
  <w:style w:type="character" w:styleId="Hyperlink">
    <w:name w:val="Hyperlink"/>
    <w:basedOn w:val="DefaultParagraphFont"/>
    <w:uiPriority w:val="99"/>
    <w:unhideWhenUsed/>
    <w:rPr>
      <w:color w:val="BF4E14" w:themeColor="accent2" w:themeShade="BF"/>
      <w:u w:val="single"/>
    </w:rPr>
  </w:style>
  <w:style w:type="paragraph" w:customStyle="1" w:styleId="DE105BE29DE0BC41806405778463DE47">
    <w:name w:val="DE105BE29DE0BC41806405778463DE47"/>
  </w:style>
  <w:style w:type="paragraph" w:customStyle="1" w:styleId="BBCF6CB55711A54D85A5FBA33DC82ADF">
    <w:name w:val="BBCF6CB55711A54D85A5FBA33DC82ADF"/>
  </w:style>
  <w:style w:type="paragraph" w:customStyle="1" w:styleId="4E608B8006C94E4A94FF1E71C995C480">
    <w:name w:val="4E608B8006C94E4A94FF1E71C995C480"/>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eastAsia="ja-JP"/>
      <w14:ligatures w14:val="none"/>
    </w:rPr>
  </w:style>
  <w:style w:type="paragraph" w:customStyle="1" w:styleId="C51F7458C66B994A82A6728E51C31167">
    <w:name w:val="C51F7458C66B994A82A6728E51C311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{BE3473D4-D9EE-1245-A2F9-DFB48115A918}tf00546271_win32.dotx</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2024-12-23T05:00:00Z</dcterms:created>
  <dcterms:modified xsi:type="dcterms:W3CDTF">2024-12-23T05:00:00Z</dcterms:modified>
</cp:coreProperties>
</file>